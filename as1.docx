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9F6" w:rsidRDefault="005B79F6" w:rsidP="005B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79F6">
        <w:rPr>
          <w:rFonts w:ascii="Times New Roman" w:hAnsi="Times New Roman" w:cs="Times New Roman"/>
          <w:b/>
          <w:bCs/>
          <w:sz w:val="32"/>
          <w:szCs w:val="32"/>
        </w:rPr>
        <w:t>PANDIT DEENDAYAL ENERGY UNIVERSITY</w:t>
      </w:r>
    </w:p>
    <w:p w:rsidR="005B79F6" w:rsidRDefault="005B79F6" w:rsidP="005B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B79F6" w:rsidRDefault="005B79F6" w:rsidP="00192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2E2ACF" wp14:editId="6FCDCCC7">
            <wp:extent cx="2946105" cy="3106802"/>
            <wp:effectExtent l="0" t="0" r="6985" b="0"/>
            <wp:docPr id="201060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01748" name="Picture 2010601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417" cy="31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F7" w:rsidRDefault="001922F7" w:rsidP="005B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922F7" w:rsidRDefault="001922F7" w:rsidP="005B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922F7" w:rsidRDefault="001922F7" w:rsidP="001922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922F7" w:rsidRDefault="001922F7" w:rsidP="001922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922F7" w:rsidRDefault="001922F7" w:rsidP="001922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</w:p>
    <w:p w:rsidR="001922F7" w:rsidRPr="007E6D73" w:rsidRDefault="001922F7" w:rsidP="007E6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F751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E6D73">
        <w:rPr>
          <w:rFonts w:ascii="Times New Roman" w:hAnsi="Times New Roman" w:cs="Times New Roman"/>
          <w:sz w:val="28"/>
          <w:szCs w:val="28"/>
          <w:lang w:val="en-IN"/>
        </w:rPr>
        <w:t>Dhyey Shekhaliya</w:t>
      </w:r>
    </w:p>
    <w:p w:rsidR="001922F7" w:rsidRDefault="001922F7" w:rsidP="001922F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Number: </w:t>
      </w:r>
      <w:r w:rsidR="001155A1">
        <w:rPr>
          <w:rFonts w:ascii="Times New Roman" w:hAnsi="Times New Roman" w:cs="Times New Roman"/>
          <w:sz w:val="32"/>
          <w:szCs w:val="32"/>
        </w:rPr>
        <w:t>22BCP</w:t>
      </w:r>
      <w:r w:rsidR="007E6D73">
        <w:rPr>
          <w:rFonts w:ascii="Times New Roman" w:hAnsi="Times New Roman" w:cs="Times New Roman"/>
          <w:sz w:val="32"/>
          <w:szCs w:val="32"/>
        </w:rPr>
        <w:t>301</w:t>
      </w:r>
    </w:p>
    <w:p w:rsidR="001922F7" w:rsidRDefault="001922F7" w:rsidP="001922F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Division: 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1922F7" w:rsidRDefault="001922F7" w:rsidP="001922F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Group: </w:t>
      </w:r>
      <w:r w:rsidR="007E6D73">
        <w:rPr>
          <w:rFonts w:ascii="Times New Roman" w:hAnsi="Times New Roman" w:cs="Times New Roman"/>
          <w:sz w:val="32"/>
          <w:szCs w:val="32"/>
        </w:rPr>
        <w:t>8</w:t>
      </w:r>
    </w:p>
    <w:p w:rsidR="001922F7" w:rsidRDefault="001922F7" w:rsidP="001922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Submitted To: Professor </w:t>
      </w:r>
      <w:r w:rsidRPr="001922F7">
        <w:rPr>
          <w:rFonts w:ascii="Times New Roman" w:hAnsi="Times New Roman" w:cs="Times New Roman"/>
          <w:b/>
          <w:bCs/>
          <w:sz w:val="32"/>
          <w:szCs w:val="32"/>
        </w:rPr>
        <w:t>Sujit Kumar Das</w:t>
      </w:r>
    </w:p>
    <w:p w:rsidR="00F75194" w:rsidRDefault="00F75194" w:rsidP="001922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D7C42" w:rsidRPr="001922F7" w:rsidRDefault="0037633F" w:rsidP="001922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633F">
        <w:rPr>
          <w:rFonts w:ascii="Times New Roman" w:hAnsi="Times New Roman" w:cs="Times New Roman"/>
          <w:b/>
          <w:bCs/>
          <w:sz w:val="28"/>
          <w:szCs w:val="28"/>
        </w:rPr>
        <w:t>Experiment-1: Implementation of S-DES</w:t>
      </w:r>
    </w:p>
    <w:p w:rsidR="0037633F" w:rsidRDefault="00376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:rsidR="0037633F" w:rsidRPr="0037633F" w:rsidRDefault="0037633F" w:rsidP="0037633F">
      <w:p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S-DES</w:t>
      </w:r>
      <w:r w:rsidRPr="0037633F">
        <w:rPr>
          <w:rFonts w:ascii="Times New Roman" w:hAnsi="Times New Roman" w:cs="Times New Roman"/>
          <w:sz w:val="24"/>
          <w:szCs w:val="24"/>
        </w:rPr>
        <w:t xml:space="preserve"> is a reduced version of the DES (Data Encryption Standard) algorithm, designed for educational purposes to demonstrate the core principles of DES. It uses a smaller block size, fewer rounds, and simpler key schedules. Here's an explanation of its key components:</w:t>
      </w:r>
    </w:p>
    <w:p w:rsidR="0037633F" w:rsidRPr="0037633F" w:rsidRDefault="0037633F" w:rsidP="00376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Key Concepts of S-DES</w:t>
      </w:r>
    </w:p>
    <w:p w:rsidR="0037633F" w:rsidRPr="0037633F" w:rsidRDefault="0037633F" w:rsidP="003763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Plaintext and Ciphertext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Block size: 8 bits.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Input plaintext is 8 bits long.</w:t>
      </w:r>
    </w:p>
    <w:p w:rsidR="0037633F" w:rsidRPr="0037633F" w:rsidRDefault="0037633F" w:rsidP="003763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10-bit key input.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From this, two 8-bit subkeys (K1 and K2) are generated through permutation and shifts.</w:t>
      </w:r>
    </w:p>
    <w:p w:rsidR="0037633F" w:rsidRPr="0037633F" w:rsidRDefault="0037633F" w:rsidP="003763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8-bit plaintext goes through an Initial Permutation (IP), two rounds of a Feistel function, and finally an inverse permutation (IP⁻¹) to produce ciphertext.</w:t>
      </w:r>
    </w:p>
    <w:p w:rsidR="0037633F" w:rsidRPr="0037633F" w:rsidRDefault="0037633F" w:rsidP="003763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Decryption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Reverses the encryption process using the same subkeys (but in reverse order).</w:t>
      </w:r>
    </w:p>
    <w:p w:rsidR="0037633F" w:rsidRPr="0037633F" w:rsidRDefault="0037633F" w:rsidP="003763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Feistel Function (Fk)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Involves splitting the 8-bit input into two 4-bit halves.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The right half is expanded/permuted and XORed with a subkey.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The result is passed through two S-boxes (S0 and S1).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The S-box outputs are permuted and XORed with the left half.</w:t>
      </w:r>
    </w:p>
    <w:p w:rsidR="0037633F" w:rsidRPr="0037633F" w:rsidRDefault="0037633F" w:rsidP="003763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S-Boxes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</w:p>
    <w:p w:rsidR="0037633F" w:rsidRPr="0037633F" w:rsidRDefault="0037633F" w:rsidP="0037633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S0 and S1 are small substitution boxes used for nonlinear substitution.</w:t>
      </w:r>
    </w:p>
    <w:p w:rsidR="0037633F" w:rsidRPr="0037633F" w:rsidRDefault="0037633F" w:rsidP="00376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Algorithm Steps</w:t>
      </w:r>
    </w:p>
    <w:p w:rsidR="0037633F" w:rsidRPr="0037633F" w:rsidRDefault="0037633F" w:rsidP="00376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1. Key Generation</w:t>
      </w:r>
    </w:p>
    <w:p w:rsidR="0037633F" w:rsidRPr="0037633F" w:rsidRDefault="0037633F" w:rsidP="003763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37633F">
        <w:rPr>
          <w:rFonts w:ascii="Times New Roman" w:hAnsi="Times New Roman" w:cs="Times New Roman"/>
          <w:sz w:val="24"/>
          <w:szCs w:val="24"/>
        </w:rPr>
        <w:t>: 10-bit key.</w:t>
      </w:r>
    </w:p>
    <w:p w:rsidR="0037633F" w:rsidRPr="0037633F" w:rsidRDefault="0037633F" w:rsidP="003763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  <w:r w:rsidR="00866A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33F" w:rsidRPr="0037633F" w:rsidRDefault="0037633F" w:rsidP="0037633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Perform a Permutation (P10).</w:t>
      </w:r>
    </w:p>
    <w:p w:rsidR="0037633F" w:rsidRPr="0037633F" w:rsidRDefault="0037633F" w:rsidP="0037633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Split into two 5-bit halves.</w:t>
      </w:r>
    </w:p>
    <w:p w:rsidR="0037633F" w:rsidRPr="0037633F" w:rsidRDefault="0037633F" w:rsidP="0037633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Perform a left circular shift (LS-1) on each half.</w:t>
      </w:r>
    </w:p>
    <w:p w:rsidR="0037633F" w:rsidRPr="0037633F" w:rsidRDefault="0037633F" w:rsidP="0037633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 xml:space="preserve">Apply Permutation (P8) to generate </w:t>
      </w:r>
      <w:r w:rsidRPr="0037633F">
        <w:rPr>
          <w:rFonts w:ascii="Times New Roman" w:hAnsi="Times New Roman" w:cs="Times New Roman"/>
          <w:b/>
          <w:bCs/>
          <w:sz w:val="24"/>
          <w:szCs w:val="24"/>
        </w:rPr>
        <w:t>K1</w:t>
      </w:r>
      <w:r w:rsidRPr="0037633F">
        <w:rPr>
          <w:rFonts w:ascii="Times New Roman" w:hAnsi="Times New Roman" w:cs="Times New Roman"/>
          <w:sz w:val="24"/>
          <w:szCs w:val="24"/>
        </w:rPr>
        <w:t>.</w:t>
      </w:r>
    </w:p>
    <w:p w:rsidR="0037633F" w:rsidRPr="0037633F" w:rsidRDefault="0037633F" w:rsidP="0037633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Perform another left circular shift (LS-2) on the halves.</w:t>
      </w:r>
    </w:p>
    <w:p w:rsidR="0037633F" w:rsidRPr="0037633F" w:rsidRDefault="0037633F" w:rsidP="0037633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 xml:space="preserve">Apply Permutation (P8) to generate </w:t>
      </w:r>
      <w:r w:rsidRPr="0037633F">
        <w:rPr>
          <w:rFonts w:ascii="Times New Roman" w:hAnsi="Times New Roman" w:cs="Times New Roman"/>
          <w:b/>
          <w:bCs/>
          <w:sz w:val="24"/>
          <w:szCs w:val="24"/>
        </w:rPr>
        <w:t>K2</w:t>
      </w:r>
      <w:r w:rsidRPr="0037633F">
        <w:rPr>
          <w:rFonts w:ascii="Times New Roman" w:hAnsi="Times New Roman" w:cs="Times New Roman"/>
          <w:sz w:val="24"/>
          <w:szCs w:val="24"/>
        </w:rPr>
        <w:t>.</w:t>
      </w:r>
    </w:p>
    <w:p w:rsidR="0037633F" w:rsidRPr="0037633F" w:rsidRDefault="0037633F" w:rsidP="00376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2. Encryption</w:t>
      </w:r>
    </w:p>
    <w:p w:rsidR="0037633F" w:rsidRPr="0037633F" w:rsidRDefault="0037633F" w:rsidP="003763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37633F">
        <w:rPr>
          <w:rFonts w:ascii="Times New Roman" w:hAnsi="Times New Roman" w:cs="Times New Roman"/>
          <w:sz w:val="24"/>
          <w:szCs w:val="24"/>
        </w:rPr>
        <w:t>: 8-bit plaintext and subkeys (K1, K2).</w:t>
      </w:r>
    </w:p>
    <w:p w:rsidR="0037633F" w:rsidRPr="0037633F" w:rsidRDefault="0037633F" w:rsidP="003763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</w:p>
    <w:p w:rsidR="0037633F" w:rsidRPr="0037633F" w:rsidRDefault="0037633F" w:rsidP="0037633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Perform Initial Permutation (IP).</w:t>
      </w:r>
    </w:p>
    <w:p w:rsidR="0037633F" w:rsidRPr="0037633F" w:rsidRDefault="0037633F" w:rsidP="0037633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Split the 8-bit result into two 4-bit halves.</w:t>
      </w:r>
    </w:p>
    <w:p w:rsidR="0037633F" w:rsidRPr="0037633F" w:rsidRDefault="0037633F" w:rsidP="0037633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 xml:space="preserve">Apply Feistel function Fk with </w:t>
      </w:r>
      <w:r w:rsidRPr="0037633F">
        <w:rPr>
          <w:rFonts w:ascii="Times New Roman" w:hAnsi="Times New Roman" w:cs="Times New Roman"/>
          <w:b/>
          <w:bCs/>
          <w:sz w:val="24"/>
          <w:szCs w:val="24"/>
        </w:rPr>
        <w:t>K1</w:t>
      </w:r>
      <w:r w:rsidRPr="0037633F">
        <w:rPr>
          <w:rFonts w:ascii="Times New Roman" w:hAnsi="Times New Roman" w:cs="Times New Roman"/>
          <w:sz w:val="24"/>
          <w:szCs w:val="24"/>
        </w:rPr>
        <w:t>.</w:t>
      </w:r>
    </w:p>
    <w:p w:rsidR="0037633F" w:rsidRPr="0037633F" w:rsidRDefault="0037633F" w:rsidP="0037633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Swap the left and right halves.</w:t>
      </w:r>
    </w:p>
    <w:p w:rsidR="0037633F" w:rsidRPr="0037633F" w:rsidRDefault="0037633F" w:rsidP="0037633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 xml:space="preserve">Apply Feistel function Fk with </w:t>
      </w:r>
      <w:r w:rsidRPr="0037633F">
        <w:rPr>
          <w:rFonts w:ascii="Times New Roman" w:hAnsi="Times New Roman" w:cs="Times New Roman"/>
          <w:b/>
          <w:bCs/>
          <w:sz w:val="24"/>
          <w:szCs w:val="24"/>
        </w:rPr>
        <w:t>K2</w:t>
      </w:r>
      <w:r w:rsidRPr="0037633F">
        <w:rPr>
          <w:rFonts w:ascii="Times New Roman" w:hAnsi="Times New Roman" w:cs="Times New Roman"/>
          <w:sz w:val="24"/>
          <w:szCs w:val="24"/>
        </w:rPr>
        <w:t>.</w:t>
      </w:r>
    </w:p>
    <w:p w:rsidR="0037633F" w:rsidRPr="0037633F" w:rsidRDefault="0037633F" w:rsidP="0037633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Perform Inverse Permutation (IP⁻¹).</w:t>
      </w:r>
    </w:p>
    <w:p w:rsidR="0037633F" w:rsidRPr="0037633F" w:rsidRDefault="0037633F" w:rsidP="00376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3. Decryption</w:t>
      </w:r>
    </w:p>
    <w:p w:rsidR="0037633F" w:rsidRPr="0037633F" w:rsidRDefault="0037633F" w:rsidP="0037633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37633F">
        <w:rPr>
          <w:rFonts w:ascii="Times New Roman" w:hAnsi="Times New Roman" w:cs="Times New Roman"/>
          <w:sz w:val="24"/>
          <w:szCs w:val="24"/>
        </w:rPr>
        <w:t>: 8-bit ciphertext and subkeys (K1, K2).</w:t>
      </w:r>
      <w:r w:rsidR="00337A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33F" w:rsidRPr="0037633F" w:rsidRDefault="0037633F" w:rsidP="0037633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37633F">
        <w:rPr>
          <w:rFonts w:ascii="Times New Roman" w:hAnsi="Times New Roman" w:cs="Times New Roman"/>
          <w:sz w:val="24"/>
          <w:szCs w:val="24"/>
        </w:rPr>
        <w:t>:</w:t>
      </w:r>
    </w:p>
    <w:p w:rsidR="0037633F" w:rsidRPr="0037633F" w:rsidRDefault="0037633F" w:rsidP="0037633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Perform Initial Permutation (IP).</w:t>
      </w:r>
    </w:p>
    <w:p w:rsidR="0037633F" w:rsidRPr="0037633F" w:rsidRDefault="0037633F" w:rsidP="0037633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Split the 8-bit result into two 4-bit halves.</w:t>
      </w:r>
    </w:p>
    <w:p w:rsidR="0037633F" w:rsidRPr="0037633F" w:rsidRDefault="0037633F" w:rsidP="0037633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 xml:space="preserve">Apply Feistel function Fk with </w:t>
      </w:r>
      <w:r w:rsidRPr="0037633F">
        <w:rPr>
          <w:rFonts w:ascii="Times New Roman" w:hAnsi="Times New Roman" w:cs="Times New Roman"/>
          <w:b/>
          <w:bCs/>
          <w:sz w:val="24"/>
          <w:szCs w:val="24"/>
        </w:rPr>
        <w:t>K2</w:t>
      </w:r>
      <w:r w:rsidRPr="0037633F">
        <w:rPr>
          <w:rFonts w:ascii="Times New Roman" w:hAnsi="Times New Roman" w:cs="Times New Roman"/>
          <w:sz w:val="24"/>
          <w:szCs w:val="24"/>
        </w:rPr>
        <w:t xml:space="preserve"> (reverse key order).</w:t>
      </w:r>
    </w:p>
    <w:p w:rsidR="0037633F" w:rsidRPr="0037633F" w:rsidRDefault="0037633F" w:rsidP="0037633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>Swap the left and right halves.</w:t>
      </w:r>
    </w:p>
    <w:p w:rsidR="0037633F" w:rsidRPr="0037633F" w:rsidRDefault="0037633F" w:rsidP="0037633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33F">
        <w:rPr>
          <w:rFonts w:ascii="Times New Roman" w:hAnsi="Times New Roman" w:cs="Times New Roman"/>
          <w:sz w:val="24"/>
          <w:szCs w:val="24"/>
        </w:rPr>
        <w:t xml:space="preserve">Apply Feistel function Fk with </w:t>
      </w:r>
      <w:r w:rsidRPr="0037633F">
        <w:rPr>
          <w:rFonts w:ascii="Times New Roman" w:hAnsi="Times New Roman" w:cs="Times New Roman"/>
          <w:b/>
          <w:bCs/>
          <w:sz w:val="24"/>
          <w:szCs w:val="24"/>
        </w:rPr>
        <w:t>K1</w:t>
      </w:r>
      <w:r w:rsidRPr="0037633F">
        <w:rPr>
          <w:rFonts w:ascii="Times New Roman" w:hAnsi="Times New Roman" w:cs="Times New Roman"/>
          <w:sz w:val="24"/>
          <w:szCs w:val="24"/>
        </w:rPr>
        <w:t>.</w:t>
      </w:r>
    </w:p>
    <w:p w:rsidR="0037633F" w:rsidRPr="0037633F" w:rsidRDefault="0037633F" w:rsidP="0037633F">
      <w:pPr>
        <w:rPr>
          <w:rFonts w:ascii="Times New Roman" w:hAnsi="Times New Roman" w:cs="Times New Roman"/>
          <w:sz w:val="24"/>
          <w:szCs w:val="24"/>
        </w:rPr>
      </w:pPr>
    </w:p>
    <w:p w:rsidR="0037633F" w:rsidRDefault="003763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33F" w:rsidRDefault="003763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33F" w:rsidRDefault="003763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33F" w:rsidRDefault="003763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7A6C" w:rsidRDefault="003763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:rsidR="007E6D73" w:rsidRDefault="007E6D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7A6C" w:rsidRPr="00337A6C" w:rsidRDefault="00337A6C" w:rsidP="00337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A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37A6C" w:rsidRDefault="00337A6C" w:rsidP="00337A6C">
      <w:pPr>
        <w:rPr>
          <w:rFonts w:ascii="Times New Roman" w:hAnsi="Times New Roman" w:cs="Times New Roman"/>
          <w:sz w:val="24"/>
          <w:szCs w:val="24"/>
        </w:rPr>
      </w:pPr>
    </w:p>
    <w:p w:rsidR="00337A6C" w:rsidRPr="00337A6C" w:rsidRDefault="00337A6C">
      <w:pPr>
        <w:rPr>
          <w:rFonts w:ascii="Times New Roman" w:hAnsi="Times New Roman" w:cs="Times New Roman"/>
          <w:sz w:val="24"/>
          <w:szCs w:val="24"/>
        </w:rPr>
      </w:pPr>
    </w:p>
    <w:p w:rsidR="004D333D" w:rsidRPr="004D333D" w:rsidRDefault="004D333D">
      <w:pPr>
        <w:rPr>
          <w:rFonts w:ascii="Times New Roman" w:hAnsi="Times New Roman" w:cs="Times New Roman"/>
          <w:b/>
          <w:bCs/>
        </w:rPr>
      </w:pPr>
      <w:r w:rsidRPr="004D333D">
        <w:rPr>
          <w:rFonts w:ascii="Times New Roman" w:hAnsi="Times New Roman" w:cs="Times New Roman"/>
          <w:b/>
          <w:bCs/>
        </w:rPr>
        <w:t>Conclusion:</w:t>
      </w:r>
    </w:p>
    <w:p w:rsidR="0037633F" w:rsidRPr="0037633F" w:rsidRDefault="0037633F">
      <w:pPr>
        <w:rPr>
          <w:rFonts w:ascii="Times New Roman" w:hAnsi="Times New Roman" w:cs="Times New Roman"/>
        </w:rPr>
      </w:pPr>
    </w:p>
    <w:sectPr w:rsidR="0037633F" w:rsidRPr="00376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5A3"/>
    <w:multiLevelType w:val="multilevel"/>
    <w:tmpl w:val="DB6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71AE1"/>
    <w:multiLevelType w:val="multilevel"/>
    <w:tmpl w:val="B46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1515"/>
    <w:multiLevelType w:val="multilevel"/>
    <w:tmpl w:val="F0B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53B1B"/>
    <w:multiLevelType w:val="multilevel"/>
    <w:tmpl w:val="7C2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5590E"/>
    <w:multiLevelType w:val="multilevel"/>
    <w:tmpl w:val="68C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E77FC"/>
    <w:multiLevelType w:val="multilevel"/>
    <w:tmpl w:val="C2A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B3B59"/>
    <w:multiLevelType w:val="multilevel"/>
    <w:tmpl w:val="F67A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009B3"/>
    <w:multiLevelType w:val="multilevel"/>
    <w:tmpl w:val="B46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A703B"/>
    <w:multiLevelType w:val="multilevel"/>
    <w:tmpl w:val="B75C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156499">
    <w:abstractNumId w:val="6"/>
  </w:num>
  <w:num w:numId="2" w16cid:durableId="561982235">
    <w:abstractNumId w:val="2"/>
  </w:num>
  <w:num w:numId="3" w16cid:durableId="285620558">
    <w:abstractNumId w:val="7"/>
  </w:num>
  <w:num w:numId="4" w16cid:durableId="993532406">
    <w:abstractNumId w:val="4"/>
  </w:num>
  <w:num w:numId="5" w16cid:durableId="1988507989">
    <w:abstractNumId w:val="5"/>
  </w:num>
  <w:num w:numId="6" w16cid:durableId="308243673">
    <w:abstractNumId w:val="1"/>
  </w:num>
  <w:num w:numId="7" w16cid:durableId="148131997">
    <w:abstractNumId w:val="0"/>
  </w:num>
  <w:num w:numId="8" w16cid:durableId="604771562">
    <w:abstractNumId w:val="8"/>
  </w:num>
  <w:num w:numId="9" w16cid:durableId="1475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98"/>
    <w:rsid w:val="00021EFB"/>
    <w:rsid w:val="001155A1"/>
    <w:rsid w:val="001922F7"/>
    <w:rsid w:val="00240B95"/>
    <w:rsid w:val="00256227"/>
    <w:rsid w:val="002A2125"/>
    <w:rsid w:val="00337A6C"/>
    <w:rsid w:val="0037633F"/>
    <w:rsid w:val="00391A8C"/>
    <w:rsid w:val="00436803"/>
    <w:rsid w:val="004B17AA"/>
    <w:rsid w:val="004D088C"/>
    <w:rsid w:val="004D333D"/>
    <w:rsid w:val="004D7C42"/>
    <w:rsid w:val="005006BF"/>
    <w:rsid w:val="00527919"/>
    <w:rsid w:val="005B79F6"/>
    <w:rsid w:val="00770B89"/>
    <w:rsid w:val="007E6D73"/>
    <w:rsid w:val="00866A1C"/>
    <w:rsid w:val="00CA1BED"/>
    <w:rsid w:val="00DA6698"/>
    <w:rsid w:val="00F7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4164"/>
  <w15:chartTrackingRefBased/>
  <w15:docId w15:val="{60B2A5F8-ECD4-D248-A4BD-60C0A148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gu-IN"/>
      <w14:ligatures w14:val="none"/>
    </w:rPr>
  </w:style>
  <w:style w:type="table" w:styleId="TableGrid">
    <w:name w:val="Table Grid"/>
    <w:basedOn w:val="TableNormal"/>
    <w:uiPriority w:val="59"/>
    <w:rsid w:val="007E6D73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NY/Downloads/22BCP2301_Dhyey_Shekhaliya_Lab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83B2A883D8D41A8CEABECD109771C" ma:contentTypeVersion="5" ma:contentTypeDescription="Create a new document." ma:contentTypeScope="" ma:versionID="981b198c580485af8f7c959389c561d6">
  <xsd:schema xmlns:xsd="http://www.w3.org/2001/XMLSchema" xmlns:xs="http://www.w3.org/2001/XMLSchema" xmlns:p="http://schemas.microsoft.com/office/2006/metadata/properties" xmlns:ns2="858ebd40-d075-40da-bcb0-c82371e20c69" targetNamespace="http://schemas.microsoft.com/office/2006/metadata/properties" ma:root="true" ma:fieldsID="458f28a8b660e45626783a3088586cc4" ns2:_="">
    <xsd:import namespace="858ebd40-d075-40da-bcb0-c82371e20c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ebd40-d075-40da-bcb0-c82371e20c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8ebd40-d075-40da-bcb0-c82371e20c69" xsi:nil="true"/>
  </documentManagement>
</p:properties>
</file>

<file path=customXml/itemProps1.xml><?xml version="1.0" encoding="utf-8"?>
<ds:datastoreItem xmlns:ds="http://schemas.openxmlformats.org/officeDocument/2006/customXml" ds:itemID="{10582AB7-00F3-4825-9B9D-4AE7FE874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8ebd40-d075-40da-bcb0-c82371e20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C21DA-317A-4395-967C-F8AD9D550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EEB59-9F4F-40FA-BE19-15AF73B549FC}">
  <ds:schemaRefs>
    <ds:schemaRef ds:uri="http://schemas.microsoft.com/office/2006/metadata/properties"/>
    <ds:schemaRef ds:uri="http://schemas.microsoft.com/office/infopath/2007/PartnerControls"/>
    <ds:schemaRef ds:uri="858ebd40-d075-40da-bcb0-c82371e20c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22BCP2301_Dhyey_Shekhaliya_Lab-1.dotx</Template>
  <TotalTime>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kxchbtuoc@emlhub.com</cp:lastModifiedBy>
  <cp:revision>1</cp:revision>
  <dcterms:created xsi:type="dcterms:W3CDTF">2025-04-08T11:31:00Z</dcterms:created>
  <dcterms:modified xsi:type="dcterms:W3CDTF">2025-04-08T11:31:00Z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0x01010072683B2A883D8D41A8CEABECD109771C</vt:lpwstr>
  </property>
</Properties>
</file>